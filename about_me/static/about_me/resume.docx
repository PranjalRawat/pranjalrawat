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2F751" w14:textId="77777777" w:rsidR="00066B63" w:rsidRPr="007909D4" w:rsidRDefault="00F324BF">
      <w:pPr>
        <w:pStyle w:val="ContactInfo"/>
        <w:rPr>
          <w:sz w:val="22"/>
          <w:szCs w:val="22"/>
        </w:rPr>
      </w:pPr>
      <w:r w:rsidRPr="007909D4">
        <w:rPr>
          <w:sz w:val="22"/>
          <w:szCs w:val="22"/>
        </w:rPr>
        <w:t xml:space="preserve">Near Rising Sun Public School, </w:t>
      </w: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1A60417282584882AAB539CD2FDB8A3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Pr="007909D4">
            <w:rPr>
              <w:sz w:val="22"/>
              <w:szCs w:val="22"/>
            </w:rPr>
            <w:t>Shivrajpur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6EECDCBE520044A28BE50406BB61D8A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A369D38" w14:textId="77777777" w:rsidR="00066B63" w:rsidRPr="007909D4" w:rsidRDefault="00F324BF">
          <w:pPr>
            <w:pStyle w:val="ContactInfo"/>
            <w:rPr>
              <w:sz w:val="22"/>
              <w:szCs w:val="22"/>
            </w:rPr>
          </w:pPr>
          <w:r w:rsidRPr="007909D4">
            <w:rPr>
              <w:sz w:val="22"/>
              <w:szCs w:val="22"/>
            </w:rPr>
            <w:t>Kotdwara, Uttarakhand, 246149</w:t>
          </w:r>
        </w:p>
      </w:sdtContent>
    </w:sdt>
    <w:p w14:paraId="3C3A2910" w14:textId="77777777" w:rsidR="00066B63" w:rsidRPr="007909D4" w:rsidRDefault="005763F1">
      <w:pPr>
        <w:pStyle w:val="ContactInfo"/>
        <w:rPr>
          <w:sz w:val="22"/>
          <w:szCs w:val="22"/>
        </w:rPr>
      </w:pP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5E862EC2D6454BF3B75C19274046C23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324BF" w:rsidRPr="007909D4">
            <w:rPr>
              <w:sz w:val="22"/>
              <w:szCs w:val="22"/>
            </w:rPr>
            <w:t>+91 8171961695</w:t>
          </w:r>
        </w:sdtContent>
      </w:sdt>
    </w:p>
    <w:p w14:paraId="1E461BBD" w14:textId="77777777" w:rsidR="00F324BF" w:rsidRPr="007909D4" w:rsidRDefault="005763F1">
      <w:pPr>
        <w:pStyle w:val="ContactInfo"/>
        <w:rPr>
          <w:sz w:val="22"/>
          <w:szCs w:val="22"/>
        </w:rPr>
      </w:pPr>
      <w:hyperlink r:id="rId10" w:history="1">
        <w:r w:rsidR="00F324BF" w:rsidRPr="007909D4">
          <w:rPr>
            <w:rStyle w:val="Hyperlink"/>
            <w:sz w:val="22"/>
            <w:szCs w:val="22"/>
          </w:rPr>
          <w:t>https://pranjalrawat.herokuapp.com</w:t>
        </w:r>
      </w:hyperlink>
    </w:p>
    <w:p w14:paraId="02A2DBBC" w14:textId="77777777" w:rsidR="00066B63" w:rsidRPr="007909D4" w:rsidRDefault="005763F1">
      <w:pPr>
        <w:pStyle w:val="ContactInfo"/>
        <w:rPr>
          <w:rStyle w:val="Emphasis"/>
          <w:sz w:val="22"/>
          <w:szCs w:val="22"/>
        </w:rPr>
      </w:pPr>
      <w:sdt>
        <w:sdtPr>
          <w:rPr>
            <w:rStyle w:val="Emphasis"/>
            <w:sz w:val="22"/>
            <w:szCs w:val="22"/>
          </w:rPr>
          <w:alias w:val="Email"/>
          <w:tag w:val=""/>
          <w:id w:val="1889536063"/>
          <w:placeholder>
            <w:docPart w:val="33F0D495C29543658B6D52BBCE7F67A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>
          <w:rPr>
            <w:rStyle w:val="Emphasis"/>
          </w:rPr>
        </w:sdtEndPr>
        <w:sdtContent>
          <w:r w:rsidR="00F324BF" w:rsidRPr="007909D4">
            <w:rPr>
              <w:rStyle w:val="Emphasis"/>
              <w:sz w:val="22"/>
              <w:szCs w:val="22"/>
            </w:rPr>
            <w:t>rawatpranjal111@gmail.com</w:t>
          </w:r>
        </w:sdtContent>
      </w:sdt>
    </w:p>
    <w:p w14:paraId="3CD46602" w14:textId="77777777" w:rsidR="00066B63" w:rsidRPr="00F324BF" w:rsidRDefault="005763F1">
      <w:pPr>
        <w:pStyle w:val="Name"/>
        <w:rPr>
          <w:sz w:val="44"/>
          <w:szCs w:val="44"/>
        </w:rPr>
      </w:pPr>
      <w:sdt>
        <w:sdtPr>
          <w:rPr>
            <w:sz w:val="44"/>
            <w:szCs w:val="44"/>
          </w:rPr>
          <w:alias w:val="Your Name"/>
          <w:tag w:val=""/>
          <w:id w:val="1197042864"/>
          <w:placeholder>
            <w:docPart w:val="BAD40B8A90544D82B8EC683D111CDF8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324BF" w:rsidRPr="00F324BF">
            <w:rPr>
              <w:sz w:val="44"/>
              <w:szCs w:val="44"/>
            </w:rPr>
            <w:t>PRANJAL RAWAT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1"/>
        <w:gridCol w:w="278"/>
        <w:gridCol w:w="6817"/>
      </w:tblGrid>
      <w:tr w:rsidR="00066B63" w14:paraId="030491ED" w14:textId="77777777">
        <w:tc>
          <w:tcPr>
            <w:tcW w:w="1778" w:type="dxa"/>
          </w:tcPr>
          <w:p w14:paraId="3B5A22BC" w14:textId="77777777" w:rsidR="00F324BF" w:rsidRPr="007235C0" w:rsidRDefault="00F324BF" w:rsidP="00F324BF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 w:rsidRPr="007235C0"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>About Me</w:t>
            </w:r>
          </w:p>
          <w:p w14:paraId="0BF36622" w14:textId="77777777" w:rsidR="00066B63" w:rsidRDefault="00066B63">
            <w:pPr>
              <w:pStyle w:val="Heading1"/>
            </w:pPr>
          </w:p>
        </w:tc>
        <w:tc>
          <w:tcPr>
            <w:tcW w:w="472" w:type="dxa"/>
          </w:tcPr>
          <w:p w14:paraId="13A1E60B" w14:textId="77777777" w:rsidR="00066B63" w:rsidRDefault="00066B63"/>
        </w:tc>
        <w:tc>
          <w:tcPr>
            <w:tcW w:w="7830" w:type="dxa"/>
          </w:tcPr>
          <w:p w14:paraId="4502F69B" w14:textId="77777777" w:rsidR="00066B63" w:rsidRDefault="00F324BF">
            <w:pPr>
              <w:pStyle w:val="ResumeText"/>
              <w:rPr>
                <w:rFonts w:ascii="Roboto" w:eastAsia="Calibri" w:hAnsi="Roboto" w:cs="Times New Roman"/>
                <w:color w:val="231F20"/>
                <w:sz w:val="24"/>
                <w:szCs w:val="24"/>
                <w:lang w:eastAsia="en-US"/>
              </w:rPr>
            </w:pPr>
            <w:r w:rsidRPr="00F324BF">
              <w:rPr>
                <w:rFonts w:ascii="Roboto" w:eastAsia="Calibri" w:hAnsi="Roboto" w:cs="Times New Roman"/>
                <w:color w:val="231F20"/>
                <w:sz w:val="24"/>
                <w:szCs w:val="24"/>
                <w:lang w:eastAsia="en-US"/>
              </w:rPr>
              <w:t>I’m a software developer programmer, illustrator and web designer creating awesome and effective software’s, visual identities for companies of all sizes around the globe.</w:t>
            </w:r>
          </w:p>
          <w:p w14:paraId="1DBB8482" w14:textId="77777777" w:rsidR="00373033" w:rsidRDefault="00373033">
            <w:pPr>
              <w:pStyle w:val="ResumeText"/>
            </w:pPr>
          </w:p>
          <w:p w14:paraId="3DD72DCB" w14:textId="77777777" w:rsidR="00373033" w:rsidRDefault="00373033">
            <w:pPr>
              <w:pStyle w:val="ResumeText"/>
            </w:pPr>
          </w:p>
        </w:tc>
      </w:tr>
      <w:tr w:rsidR="00066B63" w14:paraId="16D1EF7F" w14:textId="77777777">
        <w:tc>
          <w:tcPr>
            <w:tcW w:w="1778" w:type="dxa"/>
          </w:tcPr>
          <w:p w14:paraId="615EE805" w14:textId="77777777" w:rsidR="00F324BF" w:rsidRPr="007235C0" w:rsidRDefault="00F324BF" w:rsidP="00F324BF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 w:rsidRPr="007235C0"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>Education</w:t>
            </w:r>
          </w:p>
          <w:p w14:paraId="10F7E721" w14:textId="77777777" w:rsidR="00066B63" w:rsidRDefault="00066B63">
            <w:pPr>
              <w:pStyle w:val="Heading1"/>
            </w:pPr>
          </w:p>
        </w:tc>
        <w:tc>
          <w:tcPr>
            <w:tcW w:w="472" w:type="dxa"/>
          </w:tcPr>
          <w:p w14:paraId="116AA945" w14:textId="77777777" w:rsidR="00066B63" w:rsidRDefault="00066B63"/>
        </w:tc>
        <w:tc>
          <w:tcPr>
            <w:tcW w:w="7830" w:type="dxa"/>
          </w:tcPr>
          <w:p w14:paraId="43EC6C18" w14:textId="77777777" w:rsidR="00F324BF" w:rsidRPr="00616D43" w:rsidRDefault="00F324BF" w:rsidP="00373033">
            <w:pPr>
              <w:spacing w:line="24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Bachelor of Computer Application</w:t>
            </w:r>
            <w:r w:rsidR="00236FE7">
              <w:rPr>
                <w:rFonts w:ascii="Garamond" w:hAnsi="Garamond"/>
                <w:b/>
                <w:color w:val="231F20"/>
                <w:sz w:val="24"/>
                <w:szCs w:val="24"/>
              </w:rPr>
              <w:t xml:space="preserve"> [74.5%]</w:t>
            </w:r>
          </w:p>
          <w:p w14:paraId="5FFBBF1E" w14:textId="77777777" w:rsidR="00F324BF" w:rsidRPr="00616D43" w:rsidRDefault="00F324BF" w:rsidP="00373033">
            <w:pPr>
              <w:spacing w:after="0" w:line="240" w:lineRule="auto"/>
              <w:rPr>
                <w:rFonts w:ascii="Roboto" w:hAnsi="Roboto"/>
                <w:color w:val="231F20"/>
              </w:rPr>
            </w:pPr>
            <w:r>
              <w:rPr>
                <w:rFonts w:ascii="Roboto" w:hAnsi="Roboto"/>
                <w:color w:val="231F20"/>
              </w:rPr>
              <w:t>HNB Garhwal University, Uttarakhand, INDIA</w:t>
            </w:r>
          </w:p>
          <w:p w14:paraId="57DFB90A" w14:textId="77777777" w:rsidR="00F324BF" w:rsidRDefault="00F324BF" w:rsidP="00373033">
            <w:pPr>
              <w:spacing w:after="0" w:line="240" w:lineRule="auto"/>
              <w:rPr>
                <w:rFonts w:ascii="Roboto" w:hAnsi="Roboto"/>
                <w:color w:val="231F20"/>
              </w:rPr>
            </w:pPr>
            <w:r>
              <w:rPr>
                <w:rFonts w:ascii="Roboto" w:hAnsi="Roboto"/>
                <w:color w:val="231F20"/>
              </w:rPr>
              <w:t xml:space="preserve">2016 </w:t>
            </w:r>
            <w:r w:rsidR="00373033">
              <w:rPr>
                <w:rFonts w:ascii="Roboto" w:hAnsi="Roboto"/>
                <w:color w:val="231F20"/>
              </w:rPr>
              <w:t>–</w:t>
            </w:r>
            <w:r>
              <w:rPr>
                <w:rFonts w:ascii="Roboto" w:hAnsi="Roboto"/>
                <w:color w:val="231F20"/>
              </w:rPr>
              <w:t xml:space="preserve"> Present</w:t>
            </w:r>
          </w:p>
          <w:p w14:paraId="3CCA97FD" w14:textId="77777777" w:rsidR="00373033" w:rsidRPr="00616D43" w:rsidRDefault="00373033" w:rsidP="00373033">
            <w:pPr>
              <w:spacing w:after="0" w:line="240" w:lineRule="auto"/>
              <w:rPr>
                <w:rFonts w:ascii="Roboto" w:hAnsi="Roboto"/>
                <w:color w:val="231F20"/>
              </w:rPr>
            </w:pPr>
          </w:p>
          <w:p w14:paraId="43359934" w14:textId="77777777" w:rsidR="00F324BF" w:rsidRPr="00616D43" w:rsidRDefault="00F324BF" w:rsidP="00373033">
            <w:pPr>
              <w:spacing w:line="24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Intermediate</w:t>
            </w:r>
            <w:r w:rsidR="00236FE7">
              <w:rPr>
                <w:rFonts w:ascii="Garamond" w:hAnsi="Garamond"/>
                <w:b/>
                <w:color w:val="231F20"/>
                <w:sz w:val="24"/>
                <w:szCs w:val="24"/>
              </w:rPr>
              <w:t xml:space="preserve"> [70.16%]</w:t>
            </w:r>
          </w:p>
          <w:p w14:paraId="7A4346FD" w14:textId="77777777" w:rsidR="00F324BF" w:rsidRPr="00616D43" w:rsidRDefault="00F324BF" w:rsidP="00373033">
            <w:pPr>
              <w:spacing w:after="0" w:line="240" w:lineRule="auto"/>
              <w:rPr>
                <w:rFonts w:ascii="Roboto" w:hAnsi="Roboto"/>
                <w:color w:val="231F20"/>
              </w:rPr>
            </w:pPr>
            <w:r>
              <w:rPr>
                <w:rFonts w:ascii="Roboto" w:hAnsi="Roboto"/>
                <w:color w:val="231F20"/>
              </w:rPr>
              <w:t>CBSE Board, Kotdwara, Uttarakhand, INDIA</w:t>
            </w:r>
          </w:p>
          <w:p w14:paraId="020755B8" w14:textId="77777777" w:rsidR="00F324BF" w:rsidRDefault="00F324BF" w:rsidP="00373033">
            <w:pPr>
              <w:spacing w:after="0" w:line="240" w:lineRule="auto"/>
              <w:rPr>
                <w:rFonts w:ascii="Roboto" w:hAnsi="Roboto"/>
                <w:color w:val="231F20"/>
              </w:rPr>
            </w:pPr>
            <w:r>
              <w:rPr>
                <w:rFonts w:ascii="Roboto" w:hAnsi="Roboto"/>
                <w:color w:val="231F20"/>
              </w:rPr>
              <w:t>2016</w:t>
            </w:r>
          </w:p>
          <w:p w14:paraId="6E70266B" w14:textId="77777777" w:rsidR="00373033" w:rsidRPr="00616D43" w:rsidRDefault="00373033" w:rsidP="00373033">
            <w:pPr>
              <w:spacing w:after="0" w:line="240" w:lineRule="auto"/>
              <w:rPr>
                <w:rFonts w:ascii="Roboto" w:hAnsi="Roboto"/>
                <w:color w:val="231F20"/>
              </w:rPr>
            </w:pPr>
          </w:p>
          <w:p w14:paraId="5F7EC803" w14:textId="77777777" w:rsidR="003F7728" w:rsidRDefault="003F7728" w:rsidP="00373033">
            <w:pPr>
              <w:spacing w:line="24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 w:rsidRPr="00616D43">
              <w:rPr>
                <w:rFonts w:ascii="Garamond" w:hAnsi="Garamond"/>
                <w:b/>
                <w:color w:val="231F20"/>
                <w:sz w:val="24"/>
                <w:szCs w:val="24"/>
              </w:rPr>
              <w:t>High School</w:t>
            </w:r>
            <w:r w:rsidR="00236FE7">
              <w:rPr>
                <w:rFonts w:ascii="Garamond" w:hAnsi="Garamond"/>
                <w:b/>
                <w:color w:val="231F20"/>
                <w:sz w:val="24"/>
                <w:szCs w:val="24"/>
              </w:rPr>
              <w:t xml:space="preserve"> [69.8%]</w:t>
            </w:r>
          </w:p>
          <w:p w14:paraId="1DCC16A6" w14:textId="77777777" w:rsidR="003F7728" w:rsidRDefault="003F7728" w:rsidP="00373033">
            <w:pPr>
              <w:spacing w:line="240" w:lineRule="auto"/>
              <w:rPr>
                <w:rFonts w:ascii="Roboto" w:hAnsi="Roboto"/>
                <w:color w:val="231F20"/>
              </w:rPr>
            </w:pPr>
            <w:r>
              <w:rPr>
                <w:rFonts w:ascii="Roboto" w:hAnsi="Roboto"/>
                <w:color w:val="231F20"/>
              </w:rPr>
              <w:t>Uttarakhand Board, Kotdwara, Uttarakhand, INDIA</w:t>
            </w:r>
          </w:p>
          <w:p w14:paraId="398DA5F0" w14:textId="77777777" w:rsidR="003F7728" w:rsidRDefault="003F7728" w:rsidP="00373033">
            <w:pPr>
              <w:spacing w:line="240" w:lineRule="auto"/>
              <w:rPr>
                <w:rFonts w:ascii="Roboto" w:hAnsi="Roboto"/>
                <w:color w:val="231F20"/>
              </w:rPr>
            </w:pPr>
            <w:r>
              <w:rPr>
                <w:rFonts w:ascii="Roboto" w:hAnsi="Roboto"/>
                <w:color w:val="231F20"/>
              </w:rPr>
              <w:t>2014</w:t>
            </w:r>
          </w:p>
          <w:p w14:paraId="0A23B48B" w14:textId="77777777" w:rsidR="00373033" w:rsidRPr="003F7728" w:rsidRDefault="00373033" w:rsidP="00373033">
            <w:pPr>
              <w:spacing w:after="160" w:line="24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BB1C6A" wp14:editId="183DC38F">
                      <wp:simplePos x="0" y="0"/>
                      <wp:positionH relativeFrom="column">
                        <wp:posOffset>2663190</wp:posOffset>
                      </wp:positionH>
                      <wp:positionV relativeFrom="paragraph">
                        <wp:posOffset>509270</wp:posOffset>
                      </wp:positionV>
                      <wp:extent cx="60960" cy="78105"/>
                      <wp:effectExtent l="0" t="0" r="0" b="0"/>
                      <wp:wrapNone/>
                      <wp:docPr id="69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B30DD" id="Rectangle 21" o:spid="_x0000_s1026" style="position:absolute;margin-left:209.7pt;margin-top:40.1pt;width:4.8pt;height:6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" fillcolor="#36626b" stroked="f"/>
                  </w:pict>
                </mc:Fallback>
              </mc:AlternateContent>
            </w:r>
          </w:p>
        </w:tc>
      </w:tr>
      <w:tr w:rsidR="00066B63" w14:paraId="2D0281B6" w14:textId="77777777" w:rsidTr="003F7728">
        <w:tc>
          <w:tcPr>
            <w:tcW w:w="1778" w:type="dxa"/>
            <w:tcBorders>
              <w:bottom w:val="nil"/>
            </w:tcBorders>
          </w:tcPr>
          <w:p w14:paraId="0EDD9B0E" w14:textId="77777777" w:rsidR="003F7728" w:rsidRPr="007235C0" w:rsidRDefault="003F7728" w:rsidP="003F7728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 xml:space="preserve">Technical </w:t>
            </w:r>
            <w:r w:rsidRPr="007235C0"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>Skills</w:t>
            </w:r>
          </w:p>
          <w:p w14:paraId="6692193D" w14:textId="77777777" w:rsidR="00066B63" w:rsidRDefault="00066B63">
            <w:pPr>
              <w:pStyle w:val="Heading1"/>
            </w:pPr>
          </w:p>
        </w:tc>
        <w:tc>
          <w:tcPr>
            <w:tcW w:w="472" w:type="dxa"/>
            <w:tcBorders>
              <w:bottom w:val="nil"/>
            </w:tcBorders>
          </w:tcPr>
          <w:p w14:paraId="0DDF18FF" w14:textId="77777777" w:rsidR="00066B63" w:rsidRDefault="00066B63"/>
        </w:tc>
        <w:tc>
          <w:tcPr>
            <w:tcW w:w="7830" w:type="dxa"/>
            <w:tcBorders>
              <w:bottom w:val="nil"/>
            </w:tcBorders>
          </w:tcPr>
          <w:p w14:paraId="42CEAE53" w14:textId="77777777" w:rsidR="003F7728" w:rsidRPr="00616D43" w:rsidRDefault="007909D4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40F81" wp14:editId="29539770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46355</wp:posOffset>
                      </wp:positionV>
                      <wp:extent cx="1937265" cy="78929"/>
                      <wp:effectExtent l="0" t="0" r="0" b="0"/>
                      <wp:wrapNone/>
                      <wp:docPr id="6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265" cy="789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B5D282" id="Rectangle 11" o:spid="_x0000_s1026" style="position:absolute;margin-left:96.75pt;margin-top:3.65pt;width:152.55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" filled="f" strokecolor="#36626b" strokeweight="1pt"/>
                  </w:pict>
                </mc:Fallback>
              </mc:AlternateContent>
            </w:r>
            <w:r w:rsidR="003F7728">
              <w:rPr>
                <w:rFonts w:ascii="Garamond" w:hAnsi="Garamond"/>
                <w:b/>
                <w:color w:val="231F20"/>
                <w:sz w:val="24"/>
                <w:szCs w:val="24"/>
              </w:rPr>
              <w:t>C++</w:t>
            </w:r>
          </w:p>
          <w:p w14:paraId="0E028F21" w14:textId="61B301B3" w:rsidR="003F7728" w:rsidRPr="00616D43" w:rsidRDefault="007909D4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E579C9" wp14:editId="3E8EA305">
                      <wp:simplePos x="0" y="0"/>
                      <wp:positionH relativeFrom="column">
                        <wp:posOffset>2562947</wp:posOffset>
                      </wp:positionH>
                      <wp:positionV relativeFrom="paragraph">
                        <wp:posOffset>9525</wp:posOffset>
                      </wp:positionV>
                      <wp:extent cx="60960" cy="78105"/>
                      <wp:effectExtent l="0" t="0" r="0" b="0"/>
                      <wp:wrapNone/>
                      <wp:docPr id="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99AD6" id="Rectangle 21" o:spid="_x0000_s1026" style="position:absolute;margin-left:201.8pt;margin-top:.75pt;width:4.8pt;height:6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" fillcolor="#36626b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A91856" wp14:editId="68177D19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8255</wp:posOffset>
                      </wp:positionV>
                      <wp:extent cx="1937265" cy="78929"/>
                      <wp:effectExtent l="0" t="0" r="0" b="0"/>
                      <wp:wrapNone/>
                      <wp:docPr id="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265" cy="789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320FD3" id="Rectangle 11" o:spid="_x0000_s1026" style="position:absolute;margin-left:97.5pt;margin-top:.65pt;width:152.55pt;height: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" filled="f" strokecolor="#36626b" strokeweight="1pt"/>
                  </w:pict>
                </mc:Fallback>
              </mc:AlternateContent>
            </w:r>
            <w:r w:rsidR="003F7728">
              <w:rPr>
                <w:rFonts w:ascii="Garamond" w:hAnsi="Garamond"/>
                <w:b/>
                <w:color w:val="231F20"/>
                <w:sz w:val="24"/>
                <w:szCs w:val="24"/>
              </w:rPr>
              <w:t>Python</w:t>
            </w:r>
          </w:p>
          <w:p w14:paraId="1339AAD3" w14:textId="2B552B49" w:rsidR="003F7728" w:rsidRPr="00616D43" w:rsidRDefault="00A00AC3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270A9C" wp14:editId="7C301990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8255</wp:posOffset>
                      </wp:positionV>
                      <wp:extent cx="60960" cy="78105"/>
                      <wp:effectExtent l="0" t="0" r="0" b="0"/>
                      <wp:wrapNone/>
                      <wp:docPr id="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95215" id="Rectangle 21" o:spid="_x0000_s1026" style="position:absolute;margin-left:189.6pt;margin-top:.65pt;width:4.8pt;height:6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" fillcolor="#36626b" stroked="f"/>
                  </w:pict>
                </mc:Fallback>
              </mc:AlternateContent>
            </w:r>
            <w:r w:rsidR="007909D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DC467C" wp14:editId="7C88FCBA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8255</wp:posOffset>
                      </wp:positionV>
                      <wp:extent cx="1937265" cy="78929"/>
                      <wp:effectExtent l="0" t="0" r="0" b="0"/>
                      <wp:wrapNone/>
                      <wp:docPr id="2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265" cy="789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B54FDE" id="Rectangle 11" o:spid="_x0000_s1026" style="position:absolute;margin-left:96pt;margin-top:.65pt;width:152.55pt;height: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" filled="f" strokecolor="#36626b" strokeweight="1pt"/>
                  </w:pict>
                </mc:Fallback>
              </mc:AlternateContent>
            </w:r>
            <w:r w:rsidR="003F7728">
              <w:rPr>
                <w:rFonts w:ascii="Garamond" w:hAnsi="Garamond"/>
                <w:b/>
                <w:color w:val="231F20"/>
                <w:sz w:val="24"/>
                <w:szCs w:val="24"/>
              </w:rPr>
              <w:t>Django</w:t>
            </w:r>
          </w:p>
          <w:p w14:paraId="265B1F38" w14:textId="77777777" w:rsidR="003F7728" w:rsidRPr="00616D43" w:rsidRDefault="007909D4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546B2D" wp14:editId="77A05DB5">
                      <wp:simplePos x="0" y="0"/>
                      <wp:positionH relativeFrom="column">
                        <wp:posOffset>2314575</wp:posOffset>
                      </wp:positionH>
                      <wp:positionV relativeFrom="paragraph">
                        <wp:posOffset>65405</wp:posOffset>
                      </wp:positionV>
                      <wp:extent cx="60960" cy="78105"/>
                      <wp:effectExtent l="0" t="0" r="0" b="0"/>
                      <wp:wrapNone/>
                      <wp:docPr id="9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F5824" id="Rectangle 21" o:spid="_x0000_s1026" style="position:absolute;margin-left:182.25pt;margin-top:5.15pt;width:4.8pt;height:6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" fillcolor="#36626b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37EA14" wp14:editId="221BEEE3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65405</wp:posOffset>
                      </wp:positionV>
                      <wp:extent cx="1937265" cy="78929"/>
                      <wp:effectExtent l="0" t="0" r="0" b="0"/>
                      <wp:wrapNone/>
                      <wp:docPr id="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265" cy="789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1770A9" id="Rectangle 11" o:spid="_x0000_s1026" style="position:absolute;margin-left:96.75pt;margin-top:5.15pt;width:152.55pt;height: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" filled="f" strokecolor="#36626b" strokeweight="1pt"/>
                  </w:pict>
                </mc:Fallback>
              </mc:AlternateContent>
            </w:r>
            <w:r w:rsidR="003F7728">
              <w:rPr>
                <w:rFonts w:ascii="Garamond" w:hAnsi="Garamond"/>
                <w:b/>
                <w:color w:val="231F20"/>
                <w:sz w:val="24"/>
                <w:szCs w:val="24"/>
              </w:rPr>
              <w:t>Kotlin (Android)</w:t>
            </w:r>
            <w:r>
              <w:rPr>
                <w:noProof/>
              </w:rPr>
              <w:t xml:space="preserve"> </w:t>
            </w:r>
          </w:p>
          <w:p w14:paraId="10C97486" w14:textId="77777777" w:rsidR="003F7728" w:rsidRPr="00616D43" w:rsidRDefault="007909D4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A84A57" wp14:editId="6738B735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306070</wp:posOffset>
                      </wp:positionV>
                      <wp:extent cx="60960" cy="78105"/>
                      <wp:effectExtent l="0" t="0" r="0" b="0"/>
                      <wp:wrapNone/>
                      <wp:docPr id="1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895EA" id="Rectangle 21" o:spid="_x0000_s1026" style="position:absolute;margin-left:214.5pt;margin-top:24.1pt;width:4.8pt;height:6.1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" fillcolor="#36626b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D950A9" wp14:editId="7CF82627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46990</wp:posOffset>
                      </wp:positionV>
                      <wp:extent cx="60960" cy="78105"/>
                      <wp:effectExtent l="0" t="0" r="0" b="0"/>
                      <wp:wrapNone/>
                      <wp:docPr id="10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E4DAC" id="Rectangle 21" o:spid="_x0000_s1026" style="position:absolute;margin-left:205.5pt;margin-top:3.7pt;width:4.8pt;height:6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" fillcolor="#36626b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DCA04D" wp14:editId="68FE86CE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306070</wp:posOffset>
                      </wp:positionV>
                      <wp:extent cx="1937265" cy="78929"/>
                      <wp:effectExtent l="0" t="0" r="0" b="0"/>
                      <wp:wrapNone/>
                      <wp:docPr id="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265" cy="789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CC2F0" id="Rectangle 11" o:spid="_x0000_s1026" style="position:absolute;margin-left:96pt;margin-top:24.1pt;width:152.55pt;height: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" filled="f" strokecolor="#36626b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868F11" wp14:editId="502B26D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46355</wp:posOffset>
                      </wp:positionV>
                      <wp:extent cx="1937265" cy="78929"/>
                      <wp:effectExtent l="0" t="0" r="0" b="0"/>
                      <wp:wrapNone/>
                      <wp:docPr id="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7265" cy="7892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18316C" id="Rectangle 11" o:spid="_x0000_s1026" style="position:absolute;margin-left:96pt;margin-top:3.65pt;width:152.55pt;height: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" filled="f" strokecolor="#36626b" strokeweight="1pt"/>
                  </w:pict>
                </mc:Fallback>
              </mc:AlternateContent>
            </w:r>
            <w:r w:rsidR="003F7728">
              <w:rPr>
                <w:rFonts w:ascii="Garamond" w:hAnsi="Garamond"/>
                <w:b/>
                <w:color w:val="231F20"/>
                <w:sz w:val="24"/>
                <w:szCs w:val="24"/>
              </w:rPr>
              <w:t>CSS</w:t>
            </w:r>
          </w:p>
          <w:p w14:paraId="1B87EF9B" w14:textId="77777777" w:rsidR="003F7728" w:rsidRPr="00616D43" w:rsidRDefault="003F7728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HTML</w:t>
            </w:r>
          </w:p>
          <w:p w14:paraId="48FFC641" w14:textId="77777777" w:rsidR="003F7728" w:rsidRPr="00616D43" w:rsidRDefault="007909D4" w:rsidP="003F772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27CD6C7" wp14:editId="2A484246">
                      <wp:simplePos x="0" y="0"/>
                      <wp:positionH relativeFrom="column">
                        <wp:posOffset>2548890</wp:posOffset>
                      </wp:positionH>
                      <wp:positionV relativeFrom="paragraph">
                        <wp:posOffset>8890</wp:posOffset>
                      </wp:positionV>
                      <wp:extent cx="60960" cy="78105"/>
                      <wp:effectExtent l="0" t="0" r="0" b="0"/>
                      <wp:wrapNone/>
                      <wp:docPr id="12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096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626B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A82C7" id="Rectangle 21" o:spid="_x0000_s1026" style="position:absolute;margin-left:200.7pt;margin-top:.7pt;width:4.8pt;height:6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" fillcolor="#36626b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2330D3" wp14:editId="2E14EDBD">
                      <wp:simplePos x="0" y="0"/>
                      <wp:positionH relativeFrom="column">
                        <wp:posOffset>1200150</wp:posOffset>
                      </wp:positionH>
                      <wp:positionV relativeFrom="paragraph">
                        <wp:posOffset>8255</wp:posOffset>
                      </wp:positionV>
                      <wp:extent cx="1936750" cy="78740"/>
                      <wp:effectExtent l="0" t="0" r="0" b="0"/>
                      <wp:wrapNone/>
                      <wp:docPr id="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0" cy="787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6626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680DD" id="Rectangle 11" o:spid="_x0000_s1026" style="position:absolute;margin-left:94.5pt;margin-top:.65pt;width:152.5pt;height: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" filled="f" strokecolor="#36626b" strokeweight="1pt"/>
                  </w:pict>
                </mc:Fallback>
              </mc:AlternateContent>
            </w:r>
            <w:r w:rsidR="003F7728" w:rsidRPr="00A640B2">
              <w:rPr>
                <w:rFonts w:ascii="Garamond" w:hAnsi="Garamond"/>
                <w:b/>
                <w:color w:val="231F20"/>
                <w:sz w:val="24"/>
                <w:szCs w:val="24"/>
              </w:rPr>
              <w:t>MS Office</w:t>
            </w:r>
          </w:p>
          <w:p w14:paraId="17658741" w14:textId="77777777" w:rsidR="00066B63" w:rsidRDefault="00066B63"/>
        </w:tc>
      </w:tr>
      <w:tr w:rsidR="00066B63" w14:paraId="4838086F" w14:textId="77777777" w:rsidTr="003F7728">
        <w:trPr>
          <w:trHeight w:val="2276"/>
        </w:trPr>
        <w:tc>
          <w:tcPr>
            <w:tcW w:w="1778" w:type="dxa"/>
            <w:tcBorders>
              <w:top w:val="nil"/>
              <w:bottom w:val="nil"/>
            </w:tcBorders>
          </w:tcPr>
          <w:p w14:paraId="5436E654" w14:textId="77777777" w:rsidR="003F7728" w:rsidRPr="007235C0" w:rsidRDefault="003F7728" w:rsidP="003F7728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lastRenderedPageBreak/>
              <w:t>Projects Undertaken</w:t>
            </w:r>
          </w:p>
          <w:p w14:paraId="592EFBBB" w14:textId="77777777" w:rsidR="00066B63" w:rsidRDefault="00066B63">
            <w:pPr>
              <w:pStyle w:val="Heading1"/>
            </w:pPr>
          </w:p>
        </w:tc>
        <w:tc>
          <w:tcPr>
            <w:tcW w:w="472" w:type="dxa"/>
            <w:tcBorders>
              <w:top w:val="nil"/>
              <w:bottom w:val="nil"/>
            </w:tcBorders>
          </w:tcPr>
          <w:p w14:paraId="7A7C1F41" w14:textId="77777777" w:rsidR="00066B63" w:rsidRDefault="00066B63"/>
        </w:tc>
        <w:tc>
          <w:tcPr>
            <w:tcW w:w="7830" w:type="dxa"/>
            <w:tcBorders>
              <w:top w:val="nil"/>
              <w:bottom w:val="nil"/>
            </w:tcBorders>
          </w:tcPr>
          <w:p w14:paraId="06C7F727" w14:textId="77777777" w:rsidR="003F7728" w:rsidRDefault="003F7728" w:rsidP="003F7728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Develop a responsive website to find the best resume you can get for some listed course using HTML and CSS.</w:t>
            </w:r>
          </w:p>
          <w:p w14:paraId="4061546E" w14:textId="77777777" w:rsidR="003F6398" w:rsidRPr="00B37A35" w:rsidRDefault="003F6398" w:rsidP="003F6398">
            <w:pPr>
              <w:pStyle w:val="ListParagraph"/>
              <w:spacing w:line="48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</w:p>
          <w:p w14:paraId="70F0E1D1" w14:textId="77777777" w:rsidR="003F6398" w:rsidRDefault="003F7728" w:rsidP="003F6398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Develop a responsive website on myself using Django - A python web framework.</w:t>
            </w:r>
          </w:p>
          <w:p w14:paraId="6413F14E" w14:textId="77777777" w:rsidR="003F6398" w:rsidRPr="003F6398" w:rsidRDefault="003F6398" w:rsidP="003F6398">
            <w:pPr>
              <w:pStyle w:val="ListParagraph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</w:p>
          <w:p w14:paraId="6C1D2A34" w14:textId="77777777" w:rsidR="003F6398" w:rsidRPr="003F6398" w:rsidRDefault="003F6398" w:rsidP="003F6398">
            <w:pPr>
              <w:pStyle w:val="ListParagraph"/>
              <w:spacing w:line="24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</w:p>
          <w:p w14:paraId="35E90A2C" w14:textId="77777777" w:rsidR="00066B63" w:rsidRPr="003F6398" w:rsidRDefault="003F7728" w:rsidP="003F6398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An Android Application to find the age of the person using Kotlin Language.</w:t>
            </w:r>
          </w:p>
        </w:tc>
      </w:tr>
      <w:tr w:rsidR="003F7728" w14:paraId="627682DF" w14:textId="77777777" w:rsidTr="003F6398">
        <w:trPr>
          <w:trHeight w:val="26"/>
        </w:trPr>
        <w:tc>
          <w:tcPr>
            <w:tcW w:w="1778" w:type="dxa"/>
            <w:tcBorders>
              <w:top w:val="nil"/>
            </w:tcBorders>
          </w:tcPr>
          <w:p w14:paraId="28A86AFC" w14:textId="77777777" w:rsidR="003F7728" w:rsidRDefault="003F7728" w:rsidP="003F7728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</w:p>
        </w:tc>
        <w:tc>
          <w:tcPr>
            <w:tcW w:w="472" w:type="dxa"/>
            <w:tcBorders>
              <w:top w:val="nil"/>
            </w:tcBorders>
          </w:tcPr>
          <w:p w14:paraId="601D0529" w14:textId="77777777" w:rsidR="003F7728" w:rsidRDefault="003F7728"/>
        </w:tc>
        <w:tc>
          <w:tcPr>
            <w:tcW w:w="7830" w:type="dxa"/>
            <w:tcBorders>
              <w:top w:val="nil"/>
            </w:tcBorders>
          </w:tcPr>
          <w:p w14:paraId="545BD7E6" w14:textId="77777777" w:rsidR="003F7728" w:rsidRPr="003F6398" w:rsidRDefault="003F7728" w:rsidP="003F6398">
            <w:pPr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</w:p>
        </w:tc>
      </w:tr>
      <w:tr w:rsidR="00066B63" w14:paraId="724D9A06" w14:textId="77777777">
        <w:tc>
          <w:tcPr>
            <w:tcW w:w="1778" w:type="dxa"/>
          </w:tcPr>
          <w:p w14:paraId="77878990" w14:textId="77777777" w:rsidR="003F7728" w:rsidRPr="007235C0" w:rsidRDefault="003F7728" w:rsidP="003F7728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>Skills</w:t>
            </w:r>
          </w:p>
          <w:p w14:paraId="25B55060" w14:textId="77777777" w:rsidR="00066B63" w:rsidRDefault="00066B63">
            <w:pPr>
              <w:pStyle w:val="Heading1"/>
            </w:pPr>
          </w:p>
        </w:tc>
        <w:tc>
          <w:tcPr>
            <w:tcW w:w="472" w:type="dxa"/>
          </w:tcPr>
          <w:p w14:paraId="37D93E7A" w14:textId="77777777" w:rsidR="00066B63" w:rsidRDefault="00066B63"/>
        </w:tc>
        <w:tc>
          <w:tcPr>
            <w:tcW w:w="7830" w:type="dxa"/>
          </w:tcPr>
          <w:p w14:paraId="243EB2BA" w14:textId="77777777" w:rsidR="003F7728" w:rsidRDefault="003F7728" w:rsidP="00373033">
            <w:pPr>
              <w:pStyle w:val="ListParagraph"/>
              <w:spacing w:after="0" w:line="360" w:lineRule="auto"/>
              <w:ind w:left="630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</w:p>
          <w:p w14:paraId="145B4C56" w14:textId="77777777" w:rsidR="003F7728" w:rsidRPr="00B37A35" w:rsidRDefault="003F7728" w:rsidP="0037303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 w:rsidRPr="00B37A35">
              <w:rPr>
                <w:rFonts w:ascii="Garamond" w:hAnsi="Garamond"/>
                <w:b/>
                <w:color w:val="231F20"/>
                <w:sz w:val="24"/>
                <w:szCs w:val="24"/>
              </w:rPr>
              <w:t xml:space="preserve">Team Player  </w:t>
            </w:r>
          </w:p>
          <w:p w14:paraId="0D8C2CA7" w14:textId="77777777" w:rsidR="003F7728" w:rsidRPr="00B37A35" w:rsidRDefault="003F7728" w:rsidP="0037303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Creative</w:t>
            </w:r>
          </w:p>
          <w:p w14:paraId="5599B8FD" w14:textId="77777777" w:rsidR="003F7728" w:rsidRPr="003F7728" w:rsidRDefault="003F7728" w:rsidP="0037303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Adaptive</w:t>
            </w:r>
          </w:p>
          <w:p w14:paraId="055AB634" w14:textId="77777777" w:rsidR="003F7728" w:rsidRPr="00B37A35" w:rsidRDefault="003F7728" w:rsidP="00373033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b/>
                <w:color w:val="231F2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31F20"/>
                <w:sz w:val="24"/>
                <w:szCs w:val="24"/>
              </w:rPr>
              <w:t>Thoughtful</w:t>
            </w:r>
          </w:p>
          <w:p w14:paraId="040C98C6" w14:textId="77777777" w:rsidR="003F7728" w:rsidRDefault="003F7728">
            <w:pPr>
              <w:pStyle w:val="ResumeText"/>
            </w:pPr>
          </w:p>
        </w:tc>
      </w:tr>
      <w:tr w:rsidR="00066B63" w14:paraId="5386E7E8" w14:textId="77777777">
        <w:tc>
          <w:tcPr>
            <w:tcW w:w="1778" w:type="dxa"/>
          </w:tcPr>
          <w:p w14:paraId="261ADDEE" w14:textId="77777777" w:rsidR="003F7728" w:rsidRPr="007235C0" w:rsidRDefault="003F7728" w:rsidP="003F7728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 w:rsidRPr="007235C0"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>Hobbies</w:t>
            </w:r>
          </w:p>
          <w:p w14:paraId="6FC0AFC7" w14:textId="77777777" w:rsidR="00066B63" w:rsidRDefault="00066B63">
            <w:pPr>
              <w:pStyle w:val="Heading1"/>
            </w:pPr>
          </w:p>
        </w:tc>
        <w:tc>
          <w:tcPr>
            <w:tcW w:w="472" w:type="dxa"/>
          </w:tcPr>
          <w:p w14:paraId="4E244799" w14:textId="77777777" w:rsidR="00066B63" w:rsidRDefault="00066B63"/>
        </w:tc>
        <w:tc>
          <w:tcPr>
            <w:tcW w:w="7830" w:type="dxa"/>
          </w:tcPr>
          <w:p w14:paraId="60DB9E68" w14:textId="77777777" w:rsidR="00066B63" w:rsidRPr="00373033" w:rsidRDefault="003F6398" w:rsidP="003F6398">
            <w:pPr>
              <w:pStyle w:val="ResumeText"/>
              <w:numPr>
                <w:ilvl w:val="0"/>
                <w:numId w:val="3"/>
              </w:numPr>
              <w:rPr>
                <w:rFonts w:ascii="Roboto" w:hAnsi="Roboto"/>
                <w:color w:val="231F20"/>
                <w:sz w:val="22"/>
                <w:szCs w:val="22"/>
                <w:lang w:eastAsia="en-US"/>
              </w:rPr>
            </w:pPr>
            <w:r w:rsidRPr="00373033">
              <w:rPr>
                <w:color w:val="231F20"/>
                <w:sz w:val="22"/>
                <w:szCs w:val="22"/>
                <w:lang w:eastAsia="en-US"/>
              </w:rPr>
              <w:t xml:space="preserve">Playing </w:t>
            </w:r>
            <w:r w:rsidR="003F7728" w:rsidRPr="00373033">
              <w:rPr>
                <w:color w:val="231F20"/>
                <w:sz w:val="22"/>
                <w:szCs w:val="22"/>
                <w:lang w:eastAsia="en-US"/>
              </w:rPr>
              <w:t>Volleyball</w:t>
            </w:r>
          </w:p>
          <w:p w14:paraId="6458F636" w14:textId="77777777" w:rsidR="003F7728" w:rsidRPr="00373033" w:rsidRDefault="00373033" w:rsidP="003F6398">
            <w:pPr>
              <w:pStyle w:val="ListParagraph"/>
              <w:numPr>
                <w:ilvl w:val="0"/>
                <w:numId w:val="3"/>
              </w:numPr>
              <w:spacing w:after="0" w:line="340" w:lineRule="exact"/>
              <w:rPr>
                <w:color w:val="231F20"/>
              </w:rPr>
            </w:pPr>
            <w:r w:rsidRPr="00373033">
              <w:rPr>
                <w:color w:val="231F20"/>
              </w:rPr>
              <w:t>Learning new</w:t>
            </w:r>
            <w:r w:rsidR="003F3233">
              <w:rPr>
                <w:color w:val="231F20"/>
              </w:rPr>
              <w:t xml:space="preserve"> feeds</w:t>
            </w:r>
            <w:r w:rsidRPr="00373033">
              <w:rPr>
                <w:color w:val="231F20"/>
              </w:rPr>
              <w:t xml:space="preserve"> about </w:t>
            </w:r>
            <w:r w:rsidR="003F3233">
              <w:rPr>
                <w:color w:val="231F20"/>
              </w:rPr>
              <w:t>universe</w:t>
            </w:r>
          </w:p>
          <w:p w14:paraId="43EA6E2D" w14:textId="77777777" w:rsidR="00373033" w:rsidRPr="00373033" w:rsidRDefault="00373033" w:rsidP="003F6398">
            <w:pPr>
              <w:pStyle w:val="ListParagraph"/>
              <w:numPr>
                <w:ilvl w:val="0"/>
                <w:numId w:val="3"/>
              </w:numPr>
              <w:spacing w:after="0" w:line="340" w:lineRule="exact"/>
              <w:rPr>
                <w:color w:val="231F20"/>
                <w:sz w:val="22"/>
                <w:szCs w:val="22"/>
              </w:rPr>
            </w:pPr>
            <w:r w:rsidRPr="00373033">
              <w:rPr>
                <w:color w:val="231F20"/>
              </w:rPr>
              <w:t xml:space="preserve">Playing Shooting (FPS, TPS) games in </w:t>
            </w:r>
            <w:r w:rsidR="003F3233">
              <w:rPr>
                <w:color w:val="231F20"/>
              </w:rPr>
              <w:t>system</w:t>
            </w:r>
          </w:p>
          <w:p w14:paraId="13919828" w14:textId="77777777" w:rsidR="003F7728" w:rsidRDefault="003F7728">
            <w:pPr>
              <w:pStyle w:val="ResumeText"/>
            </w:pPr>
          </w:p>
        </w:tc>
      </w:tr>
      <w:tr w:rsidR="00066B63" w14:paraId="0244C041" w14:textId="77777777">
        <w:tc>
          <w:tcPr>
            <w:tcW w:w="1778" w:type="dxa"/>
          </w:tcPr>
          <w:p w14:paraId="797BA404" w14:textId="77777777" w:rsidR="003F7728" w:rsidRPr="007235C0" w:rsidRDefault="003F7728" w:rsidP="003F7728">
            <w:pP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</w:pPr>
            <w:r>
              <w:rPr>
                <w:rFonts w:ascii="Garamond" w:hAnsi="Garamond"/>
                <w:b/>
                <w:color w:val="37626B"/>
                <w:spacing w:val="10"/>
                <w:sz w:val="32"/>
                <w:szCs w:val="32"/>
              </w:rPr>
              <w:t>Development Accounts</w:t>
            </w:r>
          </w:p>
          <w:p w14:paraId="17502D82" w14:textId="77777777" w:rsidR="00066B63" w:rsidRDefault="00066B63">
            <w:pPr>
              <w:pStyle w:val="Heading1"/>
            </w:pPr>
          </w:p>
        </w:tc>
        <w:tc>
          <w:tcPr>
            <w:tcW w:w="472" w:type="dxa"/>
          </w:tcPr>
          <w:p w14:paraId="79EE9809" w14:textId="77777777" w:rsidR="00066B63" w:rsidRDefault="00066B63"/>
        </w:tc>
        <w:tc>
          <w:tcPr>
            <w:tcW w:w="7830" w:type="dxa"/>
          </w:tcPr>
          <w:p w14:paraId="514B79DE" w14:textId="7598FB44" w:rsidR="00066B63" w:rsidRDefault="00373033" w:rsidP="003F3233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GITHUB (</w:t>
            </w:r>
            <w:r w:rsidR="00E34759">
              <w:t>“</w:t>
            </w:r>
            <w:r w:rsidR="00E34759" w:rsidRPr="00E34759">
              <w:t>https://github.com/PranjalRawat</w:t>
            </w:r>
            <w:r w:rsidR="00E34759">
              <w:t>”</w:t>
            </w:r>
            <w:r>
              <w:t>)</w:t>
            </w:r>
          </w:p>
          <w:p w14:paraId="578F295E" w14:textId="2B2A1FE7" w:rsidR="00373033" w:rsidRDefault="00373033" w:rsidP="003F3233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GITHUB (</w:t>
            </w:r>
            <w:r w:rsidR="00E34759">
              <w:t>“</w:t>
            </w:r>
            <w:r w:rsidR="00E34759" w:rsidRPr="00E34759">
              <w:t>https://github.com/getyourresume</w:t>
            </w:r>
            <w:r w:rsidR="00E34759">
              <w:t>”</w:t>
            </w:r>
            <w:r>
              <w:t>)</w:t>
            </w:r>
          </w:p>
          <w:p w14:paraId="2A32CE52" w14:textId="78F76446" w:rsidR="00373033" w:rsidRDefault="00373033" w:rsidP="003F3233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Website to know me (</w:t>
            </w:r>
            <w:r w:rsidR="00E34759">
              <w:t>“</w:t>
            </w:r>
            <w:r w:rsidR="00E34759" w:rsidRPr="00E34759">
              <w:t>https://pranjalrawat.herokuapp.com</w:t>
            </w:r>
            <w:r w:rsidR="00E34759">
              <w:t>”</w:t>
            </w:r>
            <w:r>
              <w:t>)</w:t>
            </w:r>
          </w:p>
          <w:p w14:paraId="7A21EB17" w14:textId="41B46854" w:rsidR="00373033" w:rsidRDefault="00373033" w:rsidP="003F3233">
            <w:pPr>
              <w:pStyle w:val="ListParagraph"/>
              <w:numPr>
                <w:ilvl w:val="0"/>
                <w:numId w:val="4"/>
              </w:numPr>
              <w:spacing w:line="480" w:lineRule="auto"/>
            </w:pPr>
            <w:r>
              <w:t>H</w:t>
            </w:r>
            <w:r w:rsidR="003F3233">
              <w:t>eroku App (</w:t>
            </w:r>
            <w:r w:rsidR="002929BE">
              <w:t>“</w:t>
            </w:r>
            <w:r w:rsidR="002929BE" w:rsidRPr="002929BE">
              <w:t>https://dashboard.heroku.com/apps/pranjalrawat</w:t>
            </w:r>
            <w:bookmarkStart w:id="0" w:name="_GoBack"/>
            <w:bookmarkEnd w:id="0"/>
            <w:r w:rsidR="002929BE">
              <w:t>”</w:t>
            </w:r>
            <w:r w:rsidR="003F3233">
              <w:t>)</w:t>
            </w:r>
          </w:p>
        </w:tc>
      </w:tr>
    </w:tbl>
    <w:p w14:paraId="22902A7F" w14:textId="77777777" w:rsidR="00066B63" w:rsidRDefault="00066B63"/>
    <w:sectPr w:rsidR="00066B63" w:rsidSect="00F45048">
      <w:footerReference w:type="default" r:id="rId11"/>
      <w:footerReference w:type="first" r:id="rId12"/>
      <w:pgSz w:w="11906" w:h="16838" w:code="9"/>
      <w:pgMar w:top="1440" w:right="1440" w:bottom="1440" w:left="144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B4095" w14:textId="77777777" w:rsidR="005763F1" w:rsidRDefault="005763F1">
      <w:pPr>
        <w:spacing w:after="0" w:line="240" w:lineRule="auto"/>
      </w:pPr>
      <w:r>
        <w:separator/>
      </w:r>
    </w:p>
  </w:endnote>
  <w:endnote w:type="continuationSeparator" w:id="0">
    <w:p w14:paraId="4E8942FE" w14:textId="77777777" w:rsidR="005763F1" w:rsidRDefault="0057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96AC3" w14:textId="77777777" w:rsidR="00066B63" w:rsidRDefault="00D07D4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9A7B5" w14:textId="77777777" w:rsidR="003F6398" w:rsidRDefault="003F6398" w:rsidP="003F6398">
    <w:pPr>
      <w:pStyle w:val="Footer"/>
      <w:pBdr>
        <w:top w:val="single" w:sz="4" w:space="0" w:color="B1C0CD" w:themeColor="accent1" w:themeTint="99"/>
      </w:pBdr>
    </w:pPr>
  </w:p>
  <w:p w14:paraId="5843A321" w14:textId="77777777" w:rsidR="003F6398" w:rsidRDefault="003F6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665FA" w14:textId="77777777" w:rsidR="005763F1" w:rsidRDefault="005763F1">
      <w:pPr>
        <w:spacing w:after="0" w:line="240" w:lineRule="auto"/>
      </w:pPr>
      <w:r>
        <w:separator/>
      </w:r>
    </w:p>
  </w:footnote>
  <w:footnote w:type="continuationSeparator" w:id="0">
    <w:p w14:paraId="3118B4E0" w14:textId="77777777" w:rsidR="005763F1" w:rsidRDefault="0057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93B"/>
    <w:multiLevelType w:val="hybridMultilevel"/>
    <w:tmpl w:val="068A4234"/>
    <w:lvl w:ilvl="0" w:tplc="218AEB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02DC"/>
    <w:multiLevelType w:val="hybridMultilevel"/>
    <w:tmpl w:val="D00E4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E2147"/>
    <w:multiLevelType w:val="hybridMultilevel"/>
    <w:tmpl w:val="0E2C27D6"/>
    <w:lvl w:ilvl="0" w:tplc="85546D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564FB"/>
    <w:multiLevelType w:val="hybridMultilevel"/>
    <w:tmpl w:val="9F921D9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BF"/>
    <w:rsid w:val="00066B63"/>
    <w:rsid w:val="00236FE7"/>
    <w:rsid w:val="002929BE"/>
    <w:rsid w:val="00373033"/>
    <w:rsid w:val="003F3233"/>
    <w:rsid w:val="003F6398"/>
    <w:rsid w:val="003F7728"/>
    <w:rsid w:val="005763F1"/>
    <w:rsid w:val="005843AC"/>
    <w:rsid w:val="007909D4"/>
    <w:rsid w:val="007C56D0"/>
    <w:rsid w:val="00A00AC3"/>
    <w:rsid w:val="00AA6734"/>
    <w:rsid w:val="00D07D4E"/>
    <w:rsid w:val="00E34759"/>
    <w:rsid w:val="00F324BF"/>
    <w:rsid w:val="00F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9A41E"/>
  <w15:chartTrackingRefBased/>
  <w15:docId w15:val="{80073329-6607-4AE9-8971-7C231A30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048"/>
  </w:style>
  <w:style w:type="paragraph" w:styleId="Heading1">
    <w:name w:val="heading 1"/>
    <w:basedOn w:val="Normal"/>
    <w:next w:val="Normal"/>
    <w:link w:val="Heading1Char"/>
    <w:uiPriority w:val="9"/>
    <w:qFormat/>
    <w:rsid w:val="00F450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04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0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4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048"/>
    <w:pPr>
      <w:spacing w:after="0"/>
      <w:jc w:val="left"/>
      <w:outlineLvl w:val="4"/>
    </w:pPr>
    <w:rPr>
      <w:smallCaps/>
      <w:color w:val="776E51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048"/>
    <w:pPr>
      <w:spacing w:after="0"/>
      <w:jc w:val="left"/>
      <w:outlineLvl w:val="5"/>
    </w:pPr>
    <w:rPr>
      <w:smallCaps/>
      <w:color w:val="9D936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048"/>
    <w:pPr>
      <w:spacing w:after="0"/>
      <w:jc w:val="left"/>
      <w:outlineLvl w:val="6"/>
    </w:pPr>
    <w:rPr>
      <w:b/>
      <w:bCs/>
      <w:smallCaps/>
      <w:color w:val="9D936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048"/>
    <w:pPr>
      <w:spacing w:after="0"/>
      <w:jc w:val="left"/>
      <w:outlineLvl w:val="7"/>
    </w:pPr>
    <w:rPr>
      <w:b/>
      <w:bCs/>
      <w:i/>
      <w:iCs/>
      <w:smallCaps/>
      <w:color w:val="776E51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048"/>
    <w:pPr>
      <w:spacing w:after="0"/>
      <w:jc w:val="left"/>
      <w:outlineLvl w:val="8"/>
    </w:pPr>
    <w:rPr>
      <w:b/>
      <w:bCs/>
      <w:i/>
      <w:iCs/>
      <w:smallCaps/>
      <w:color w:val="4F4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0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0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0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04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048"/>
    <w:rPr>
      <w:smallCaps/>
      <w:color w:val="776E51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048"/>
    <w:rPr>
      <w:smallCaps/>
      <w:color w:val="9D936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048"/>
    <w:rPr>
      <w:b/>
      <w:bCs/>
      <w:smallCaps/>
      <w:color w:val="9D936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048"/>
    <w:rPr>
      <w:b/>
      <w:bCs/>
      <w:i/>
      <w:iCs/>
      <w:smallCaps/>
      <w:color w:val="776E51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048"/>
    <w:rPr>
      <w:b/>
      <w:bCs/>
      <w:i/>
      <w:iCs/>
      <w:smallCaps/>
      <w:color w:val="4F4A36" w:themeColor="accent6" w:themeShade="8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uiPriority w:val="20"/>
    <w:qFormat/>
    <w:rsid w:val="00F45048"/>
    <w:rPr>
      <w:b/>
      <w:bCs/>
      <w:i/>
      <w:iCs/>
      <w:spacing w:val="10"/>
    </w:rPr>
  </w:style>
  <w:style w:type="paragraph" w:customStyle="1" w:styleId="ContactInfo">
    <w:name w:val="Contact Info"/>
    <w:basedOn w:val="Normal"/>
    <w:uiPriority w:val="2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F324BF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4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72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4504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5048"/>
    <w:pPr>
      <w:pBdr>
        <w:top w:val="single" w:sz="8" w:space="1" w:color="9D936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04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04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4504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45048"/>
    <w:rPr>
      <w:b/>
      <w:bCs/>
      <w:color w:val="9D936F" w:themeColor="accent6"/>
    </w:rPr>
  </w:style>
  <w:style w:type="paragraph" w:styleId="NoSpacing">
    <w:name w:val="No Spacing"/>
    <w:uiPriority w:val="1"/>
    <w:qFormat/>
    <w:rsid w:val="00F450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5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504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048"/>
    <w:pPr>
      <w:pBdr>
        <w:top w:val="single" w:sz="8" w:space="1" w:color="9D936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048"/>
    <w:rPr>
      <w:b/>
      <w:bCs/>
      <w:i/>
      <w:iCs/>
    </w:rPr>
  </w:style>
  <w:style w:type="character" w:styleId="SubtleEmphasis">
    <w:name w:val="Subtle Emphasis"/>
    <w:uiPriority w:val="19"/>
    <w:qFormat/>
    <w:rsid w:val="00F45048"/>
    <w:rPr>
      <w:i/>
      <w:iCs/>
    </w:rPr>
  </w:style>
  <w:style w:type="character" w:styleId="IntenseEmphasis">
    <w:name w:val="Intense Emphasis"/>
    <w:uiPriority w:val="21"/>
    <w:qFormat/>
    <w:rsid w:val="00F45048"/>
    <w:rPr>
      <w:b/>
      <w:bCs/>
      <w:i/>
      <w:iCs/>
      <w:color w:val="9D936F" w:themeColor="accent6"/>
      <w:spacing w:val="10"/>
    </w:rPr>
  </w:style>
  <w:style w:type="character" w:styleId="SubtleReference">
    <w:name w:val="Subtle Reference"/>
    <w:uiPriority w:val="31"/>
    <w:qFormat/>
    <w:rsid w:val="00F45048"/>
    <w:rPr>
      <w:b/>
      <w:bCs/>
    </w:rPr>
  </w:style>
  <w:style w:type="character" w:styleId="IntenseReference">
    <w:name w:val="Intense Reference"/>
    <w:uiPriority w:val="32"/>
    <w:qFormat/>
    <w:rsid w:val="00F450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50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0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pranjalrawat.herokuapp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60417282584882AAB539CD2FDB8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92F7-21EC-4E69-8AFA-8797DC697363}"/>
      </w:docPartPr>
      <w:docPartBody>
        <w:p w:rsidR="00102690" w:rsidRDefault="006C6496">
          <w:pPr>
            <w:pStyle w:val="1A60417282584882AAB539CD2FDB8A3C"/>
          </w:pPr>
          <w:r>
            <w:t>[Street Address]</w:t>
          </w:r>
        </w:p>
      </w:docPartBody>
    </w:docPart>
    <w:docPart>
      <w:docPartPr>
        <w:name w:val="6EECDCBE520044A28BE50406BB61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A7826-E529-4977-B6D9-26595A2E2942}"/>
      </w:docPartPr>
      <w:docPartBody>
        <w:p w:rsidR="00102690" w:rsidRDefault="006C6496">
          <w:pPr>
            <w:pStyle w:val="6EECDCBE520044A28BE50406BB61D8A6"/>
          </w:pPr>
          <w:r>
            <w:t>[City, ST ZIP Code]</w:t>
          </w:r>
        </w:p>
      </w:docPartBody>
    </w:docPart>
    <w:docPart>
      <w:docPartPr>
        <w:name w:val="5E862EC2D6454BF3B75C19274046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8E73D-4F1A-41E7-A6E5-F13C27EE3771}"/>
      </w:docPartPr>
      <w:docPartBody>
        <w:p w:rsidR="00102690" w:rsidRDefault="006C6496">
          <w:pPr>
            <w:pStyle w:val="5E862EC2D6454BF3B75C19274046C238"/>
          </w:pPr>
          <w:r>
            <w:t>[Telephone]</w:t>
          </w:r>
        </w:p>
      </w:docPartBody>
    </w:docPart>
    <w:docPart>
      <w:docPartPr>
        <w:name w:val="33F0D495C29543658B6D52BBCE7F6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90006-E459-4EFB-AFF0-72EA1D79E724}"/>
      </w:docPartPr>
      <w:docPartBody>
        <w:p w:rsidR="00102690" w:rsidRDefault="006C6496">
          <w:pPr>
            <w:pStyle w:val="33F0D495C29543658B6D52BBCE7F67A9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BAD40B8A90544D82B8EC683D111C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E567D-1620-4F87-9844-1E4A188F0F57}"/>
      </w:docPartPr>
      <w:docPartBody>
        <w:p w:rsidR="00102690" w:rsidRDefault="006C6496">
          <w:pPr>
            <w:pStyle w:val="BAD40B8A90544D82B8EC683D111CDF8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96"/>
    <w:rsid w:val="00102690"/>
    <w:rsid w:val="006C6496"/>
    <w:rsid w:val="00B244B6"/>
    <w:rsid w:val="00DB4AC7"/>
    <w:rsid w:val="00E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0417282584882AAB539CD2FDB8A3C">
    <w:name w:val="1A60417282584882AAB539CD2FDB8A3C"/>
  </w:style>
  <w:style w:type="paragraph" w:customStyle="1" w:styleId="6EECDCBE520044A28BE50406BB61D8A6">
    <w:name w:val="6EECDCBE520044A28BE50406BB61D8A6"/>
  </w:style>
  <w:style w:type="paragraph" w:customStyle="1" w:styleId="5E862EC2D6454BF3B75C19274046C238">
    <w:name w:val="5E862EC2D6454BF3B75C19274046C238"/>
  </w:style>
  <w:style w:type="paragraph" w:customStyle="1" w:styleId="F7631217D2EA4F6A9BAFDDF1BB230E86">
    <w:name w:val="F7631217D2EA4F6A9BAFDDF1BB230E86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33F0D495C29543658B6D52BBCE7F67A9">
    <w:name w:val="33F0D495C29543658B6D52BBCE7F67A9"/>
  </w:style>
  <w:style w:type="paragraph" w:customStyle="1" w:styleId="BAD40B8A90544D82B8EC683D111CDF8B">
    <w:name w:val="BAD40B8A90544D82B8EC683D111CDF8B"/>
  </w:style>
  <w:style w:type="paragraph" w:customStyle="1" w:styleId="FE9D97A6E1124F1C9F56D854F809E98E">
    <w:name w:val="FE9D97A6E1124F1C9F56D854F809E98E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36ABC3EBC04463FB30A3538E615428D">
    <w:name w:val="036ABC3EBC04463FB30A3538E615428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2151E8B98A4C95B2B03ECBC088E5C7">
    <w:name w:val="042151E8B98A4C95B2B03ECBC088E5C7"/>
  </w:style>
  <w:style w:type="paragraph" w:customStyle="1" w:styleId="DC7855508269490784709C56FC6A5BB5">
    <w:name w:val="DC7855508269490784709C56FC6A5BB5"/>
  </w:style>
  <w:style w:type="paragraph" w:customStyle="1" w:styleId="2EC52F4B5B124E7B950B9C5AFAB92BDB">
    <w:name w:val="2EC52F4B5B124E7B950B9C5AFAB92BDB"/>
  </w:style>
  <w:style w:type="paragraph" w:customStyle="1" w:styleId="2EAE147CF25B4B1DA33DAE40181B831A">
    <w:name w:val="2EAE147CF25B4B1DA33DAE40181B831A"/>
  </w:style>
  <w:style w:type="paragraph" w:customStyle="1" w:styleId="854F115A04D24CEC985590DE6541A2EE">
    <w:name w:val="854F115A04D24CEC985590DE6541A2EE"/>
  </w:style>
  <w:style w:type="paragraph" w:customStyle="1" w:styleId="4922DF48FB6E4819B59B4F8165AE0176">
    <w:name w:val="4922DF48FB6E4819B59B4F8165AE0176"/>
  </w:style>
  <w:style w:type="paragraph" w:customStyle="1" w:styleId="EBB0C3D069034DC19A5D057AF57AF4F2">
    <w:name w:val="EBB0C3D069034DC19A5D057AF57AF4F2"/>
  </w:style>
  <w:style w:type="paragraph" w:customStyle="1" w:styleId="314276E372AC4D50BD0F96608988261B">
    <w:name w:val="314276E372AC4D50BD0F96608988261B"/>
  </w:style>
  <w:style w:type="paragraph" w:customStyle="1" w:styleId="5B885EF6F3E44CB78D46277BE14992D1">
    <w:name w:val="5B885EF6F3E44CB78D46277BE14992D1"/>
  </w:style>
  <w:style w:type="paragraph" w:customStyle="1" w:styleId="8FA39CDD11A74CE5B169B3DC7157594D">
    <w:name w:val="8FA39CDD11A74CE5B169B3DC7157594D"/>
  </w:style>
  <w:style w:type="paragraph" w:customStyle="1" w:styleId="37D50A3C5DB84D42832D6E195CBBD527">
    <w:name w:val="37D50A3C5DB84D42832D6E195CBBD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Shivrajpur</CompanyAddress>
  <CompanyPhone>+91 8171961695</CompanyPhone>
  <CompanyFax/>
  <CompanyEmail>rawatpranjal111@gmail.com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56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PRANJAL RAWAT</dc:creator>
  <cp:keywords>Https:/www.pranjalrawat.herokuapp.com</cp:keywords>
  <cp:lastModifiedBy>Joe</cp:lastModifiedBy>
  <cp:revision>9</cp:revision>
  <dcterms:created xsi:type="dcterms:W3CDTF">2019-01-18T13:56:00Z</dcterms:created>
  <dcterms:modified xsi:type="dcterms:W3CDTF">2019-01-30T22:01:00Z</dcterms:modified>
  <cp:category>Kotdwara, Uttarakhand, 246149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